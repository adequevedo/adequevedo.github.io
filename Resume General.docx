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Pr="008B6A03" w:rsidRDefault="008B6A03">
      <w:pPr>
        <w:pStyle w:val="Title"/>
      </w:pPr>
      <w:r w:rsidRPr="008B6A03">
        <w:t>Alex deQuevedo</w:t>
      </w:r>
    </w:p>
    <w:p w:rsidR="00394A6D" w:rsidRPr="008B6A03" w:rsidRDefault="008B6A03">
      <w:pPr>
        <w:rPr>
          <w:sz w:val="22"/>
        </w:rPr>
      </w:pPr>
      <w:r w:rsidRPr="008B6A03">
        <w:rPr>
          <w:sz w:val="22"/>
        </w:rPr>
        <w:t>14202 Kensington Ct., Clermont, FL 34711</w:t>
      </w:r>
      <w:r w:rsidR="007D00B3" w:rsidRPr="008B6A03">
        <w:rPr>
          <w:sz w:val="22"/>
        </w:rPr>
        <w:t> | </w:t>
      </w:r>
      <w:r w:rsidRPr="008B6A03">
        <w:rPr>
          <w:sz w:val="22"/>
        </w:rPr>
        <w:t>352-396-6413</w:t>
      </w:r>
      <w:r w:rsidR="007D00B3" w:rsidRPr="008B6A03">
        <w:rPr>
          <w:sz w:val="22"/>
        </w:rPr>
        <w:t> | </w:t>
      </w:r>
      <w:r w:rsidRPr="008B6A03">
        <w:rPr>
          <w:sz w:val="22"/>
        </w:rPr>
        <w:t>alexdequevedo@gmail.com</w:t>
      </w:r>
    </w:p>
    <w:sdt>
      <w:sdtPr>
        <w:rPr>
          <w:sz w:val="32"/>
        </w:rPr>
        <w:id w:val="-736782104"/>
        <w:placeholder>
          <w:docPart w:val="CFAFF7421D014EB493C6F30A714822AB"/>
        </w:placeholder>
        <w:temporary/>
        <w:showingPlcHdr/>
        <w15:appearance w15:val="hidden"/>
      </w:sdtPr>
      <w:sdtEndPr/>
      <w:sdtContent>
        <w:p w:rsidR="00394A6D" w:rsidRPr="008B6A03" w:rsidRDefault="007D00B3">
          <w:pPr>
            <w:pStyle w:val="Heading1"/>
            <w:rPr>
              <w:sz w:val="32"/>
            </w:rPr>
          </w:pPr>
          <w:r w:rsidRPr="008B6A03">
            <w:rPr>
              <w:sz w:val="32"/>
            </w:rPr>
            <w:t>Objective</w:t>
          </w:r>
        </w:p>
      </w:sdtContent>
    </w:sdt>
    <w:p w:rsidR="00394A6D" w:rsidRPr="008B6A03" w:rsidRDefault="00E74DA5">
      <w:pPr>
        <w:pStyle w:val="ListBullet"/>
        <w:rPr>
          <w:sz w:val="22"/>
        </w:rPr>
      </w:pPr>
      <w:r>
        <w:rPr>
          <w:sz w:val="22"/>
        </w:rPr>
        <w:t xml:space="preserve">Seeking </w:t>
      </w:r>
      <w:r w:rsidR="008B6A03" w:rsidRPr="008B6A03">
        <w:rPr>
          <w:sz w:val="22"/>
        </w:rPr>
        <w:t xml:space="preserve">temporary employment with a reputable company where I can work alongside industry professionals to assist </w:t>
      </w:r>
      <w:r w:rsidR="0062016B">
        <w:rPr>
          <w:sz w:val="22"/>
        </w:rPr>
        <w:t xml:space="preserve">with software development or information security related work. </w:t>
      </w:r>
    </w:p>
    <w:sdt>
      <w:sdtPr>
        <w:rPr>
          <w:sz w:val="32"/>
        </w:rPr>
        <w:id w:val="1513793667"/>
        <w:placeholder>
          <w:docPart w:val="B5C4BFCA3B314B4DB3C7FC4BD273DE67"/>
        </w:placeholder>
        <w:temporary/>
        <w:showingPlcHdr/>
        <w15:appearance w15:val="hidden"/>
      </w:sdtPr>
      <w:sdtEndPr/>
      <w:sdtContent>
        <w:p w:rsidR="00394A6D" w:rsidRPr="008B6A03" w:rsidRDefault="007D00B3">
          <w:pPr>
            <w:pStyle w:val="Heading1"/>
            <w:rPr>
              <w:sz w:val="32"/>
            </w:rPr>
          </w:pPr>
          <w:r w:rsidRPr="008B6A03">
            <w:rPr>
              <w:sz w:val="32"/>
            </w:rPr>
            <w:t>Education</w:t>
          </w:r>
        </w:p>
      </w:sdtContent>
    </w:sdt>
    <w:p w:rsidR="00394A6D" w:rsidRPr="008B6A03" w:rsidRDefault="00603C5A">
      <w:pPr>
        <w:pStyle w:val="Heading2"/>
        <w:rPr>
          <w:sz w:val="22"/>
        </w:rPr>
      </w:pPr>
      <w:r>
        <w:rPr>
          <w:sz w:val="22"/>
        </w:rPr>
        <w:t>Bachelors</w:t>
      </w:r>
      <w:r w:rsidR="007D00B3" w:rsidRPr="008B6A03">
        <w:rPr>
          <w:sz w:val="22"/>
        </w:rPr>
        <w:t> | </w:t>
      </w:r>
      <w:r>
        <w:rPr>
          <w:sz w:val="22"/>
        </w:rPr>
        <w:t>Expected Graduation spring 2019</w:t>
      </w:r>
      <w:r w:rsidR="007D00B3" w:rsidRPr="008B6A03">
        <w:rPr>
          <w:sz w:val="22"/>
        </w:rPr>
        <w:t> | </w:t>
      </w:r>
      <w:r w:rsidR="00E74DA5">
        <w:rPr>
          <w:sz w:val="22"/>
        </w:rPr>
        <w:t>University of florida</w:t>
      </w:r>
    </w:p>
    <w:p w:rsidR="00E74DA5" w:rsidRPr="00603C5A" w:rsidRDefault="007D00B3" w:rsidP="00603C5A">
      <w:pPr>
        <w:pStyle w:val="ListBullet"/>
        <w:rPr>
          <w:sz w:val="22"/>
        </w:rPr>
      </w:pPr>
      <w:r w:rsidRPr="008B6A03">
        <w:rPr>
          <w:sz w:val="22"/>
        </w:rPr>
        <w:t xml:space="preserve">Major: </w:t>
      </w:r>
      <w:r w:rsidR="00E74DA5">
        <w:rPr>
          <w:sz w:val="22"/>
        </w:rPr>
        <w:t>Computer Science</w:t>
      </w:r>
    </w:p>
    <w:p w:rsidR="00603C5A" w:rsidRDefault="007D00B3" w:rsidP="00E74DA5">
      <w:pPr>
        <w:pStyle w:val="ListBullet"/>
        <w:rPr>
          <w:sz w:val="22"/>
        </w:rPr>
      </w:pPr>
      <w:r w:rsidRPr="008B6A03">
        <w:rPr>
          <w:sz w:val="22"/>
        </w:rPr>
        <w:t xml:space="preserve">Related coursework: </w:t>
      </w:r>
    </w:p>
    <w:p w:rsidR="00E74DA5" w:rsidRDefault="00603C5A" w:rsidP="00603C5A">
      <w:pPr>
        <w:pStyle w:val="ListBullet"/>
        <w:tabs>
          <w:tab w:val="clear" w:pos="144"/>
          <w:tab w:val="num" w:pos="288"/>
        </w:tabs>
        <w:ind w:left="288"/>
        <w:rPr>
          <w:sz w:val="22"/>
        </w:rPr>
      </w:pPr>
      <w:r>
        <w:rPr>
          <w:sz w:val="22"/>
        </w:rPr>
        <w:t>Programming One with Java</w:t>
      </w:r>
    </w:p>
    <w:p w:rsidR="00603C5A" w:rsidRDefault="00603C5A" w:rsidP="00603C5A">
      <w:pPr>
        <w:pStyle w:val="ListBullet"/>
        <w:tabs>
          <w:tab w:val="clear" w:pos="144"/>
          <w:tab w:val="num" w:pos="288"/>
        </w:tabs>
        <w:ind w:left="288"/>
        <w:rPr>
          <w:sz w:val="22"/>
        </w:rPr>
      </w:pPr>
      <w:r>
        <w:rPr>
          <w:sz w:val="22"/>
        </w:rPr>
        <w:t>Programming Two with C++</w:t>
      </w:r>
    </w:p>
    <w:p w:rsidR="00603C5A" w:rsidRDefault="00603C5A" w:rsidP="00603C5A">
      <w:pPr>
        <w:pStyle w:val="ListBullet"/>
        <w:tabs>
          <w:tab w:val="clear" w:pos="144"/>
          <w:tab w:val="num" w:pos="288"/>
        </w:tabs>
        <w:ind w:left="288"/>
        <w:rPr>
          <w:sz w:val="22"/>
        </w:rPr>
      </w:pPr>
      <w:r>
        <w:rPr>
          <w:sz w:val="22"/>
        </w:rPr>
        <w:t>Intro to Computer Organization</w:t>
      </w:r>
    </w:p>
    <w:p w:rsidR="00603C5A" w:rsidRPr="00603C5A" w:rsidRDefault="00603C5A" w:rsidP="00603C5A">
      <w:pPr>
        <w:pStyle w:val="ListBullet"/>
        <w:tabs>
          <w:tab w:val="clear" w:pos="144"/>
          <w:tab w:val="num" w:pos="288"/>
        </w:tabs>
        <w:ind w:left="288"/>
        <w:rPr>
          <w:sz w:val="22"/>
        </w:rPr>
      </w:pPr>
      <w:r>
        <w:rPr>
          <w:sz w:val="22"/>
        </w:rPr>
        <w:t>Data Structures</w:t>
      </w:r>
    </w:p>
    <w:p w:rsidR="00394A6D" w:rsidRPr="008B6A03" w:rsidRDefault="00E74DA5">
      <w:pPr>
        <w:pStyle w:val="Heading2"/>
        <w:rPr>
          <w:sz w:val="22"/>
        </w:rPr>
      </w:pPr>
      <w:r>
        <w:rPr>
          <w:sz w:val="22"/>
        </w:rPr>
        <w:t>high school diploma</w:t>
      </w:r>
      <w:r w:rsidR="007D00B3" w:rsidRPr="008B6A03">
        <w:rPr>
          <w:sz w:val="22"/>
        </w:rPr>
        <w:t> | </w:t>
      </w:r>
      <w:r w:rsidR="00603C5A">
        <w:rPr>
          <w:sz w:val="22"/>
        </w:rPr>
        <w:t>2015</w:t>
      </w:r>
      <w:r w:rsidR="007D00B3" w:rsidRPr="008B6A03">
        <w:rPr>
          <w:sz w:val="22"/>
        </w:rPr>
        <w:t> | </w:t>
      </w:r>
      <w:r w:rsidR="00603C5A">
        <w:rPr>
          <w:sz w:val="22"/>
        </w:rPr>
        <w:t>Lake minneola high school</w:t>
      </w:r>
    </w:p>
    <w:p w:rsidR="00394A6D" w:rsidRPr="00603C5A" w:rsidRDefault="00603C5A">
      <w:pPr>
        <w:pStyle w:val="ListBullet"/>
        <w:rPr>
          <w:sz w:val="28"/>
        </w:rPr>
      </w:pPr>
      <w:r w:rsidRPr="00603C5A">
        <w:rPr>
          <w:sz w:val="22"/>
        </w:rPr>
        <w:t>Finished with a 4.7 GPA and Summa Cum Laude</w:t>
      </w:r>
    </w:p>
    <w:sdt>
      <w:sdtPr>
        <w:rPr>
          <w:sz w:val="32"/>
        </w:rPr>
        <w:id w:val="495469907"/>
        <w:placeholder>
          <w:docPart w:val="D2D262B53E9E424BBEAFD0FDB21BFCB4"/>
        </w:placeholder>
        <w:temporary/>
        <w:showingPlcHdr/>
        <w15:appearance w15:val="hidden"/>
      </w:sdtPr>
      <w:sdtEndPr/>
      <w:sdtContent>
        <w:p w:rsidR="00394A6D" w:rsidRPr="008B6A03" w:rsidRDefault="007D00B3">
          <w:pPr>
            <w:pStyle w:val="Heading1"/>
            <w:rPr>
              <w:sz w:val="32"/>
            </w:rPr>
          </w:pPr>
          <w:r w:rsidRPr="008B6A03">
            <w:rPr>
              <w:sz w:val="32"/>
            </w:rPr>
            <w:t>Skills &amp; Abilities</w:t>
          </w:r>
        </w:p>
      </w:sdtContent>
    </w:sdt>
    <w:p w:rsidR="00394A6D" w:rsidRPr="008B6A03" w:rsidRDefault="00956BCC">
      <w:pPr>
        <w:pStyle w:val="Heading2"/>
        <w:rPr>
          <w:sz w:val="22"/>
        </w:rPr>
      </w:pPr>
      <w:r>
        <w:rPr>
          <w:sz w:val="22"/>
        </w:rPr>
        <w:t>Clubs</w:t>
      </w:r>
    </w:p>
    <w:p w:rsidR="00394A6D" w:rsidRDefault="00956BCC">
      <w:pPr>
        <w:pStyle w:val="ListBullet"/>
        <w:rPr>
          <w:sz w:val="22"/>
        </w:rPr>
      </w:pPr>
      <w:r>
        <w:rPr>
          <w:sz w:val="22"/>
        </w:rPr>
        <w:t>Software Engineering Club (2016 – present)</w:t>
      </w:r>
    </w:p>
    <w:p w:rsidR="00956BCC" w:rsidRDefault="00956BCC" w:rsidP="00956BCC">
      <w:pPr>
        <w:pStyle w:val="ListBullet"/>
        <w:tabs>
          <w:tab w:val="clear" w:pos="144"/>
          <w:tab w:val="num" w:pos="288"/>
        </w:tabs>
        <w:ind w:left="288"/>
        <w:rPr>
          <w:sz w:val="22"/>
        </w:rPr>
      </w:pPr>
      <w:r>
        <w:rPr>
          <w:sz w:val="22"/>
        </w:rPr>
        <w:t xml:space="preserve">Club were members </w:t>
      </w:r>
      <w:proofErr w:type="gramStart"/>
      <w:r>
        <w:rPr>
          <w:sz w:val="22"/>
        </w:rPr>
        <w:t>are able to</w:t>
      </w:r>
      <w:proofErr w:type="gramEnd"/>
      <w:r>
        <w:rPr>
          <w:sz w:val="22"/>
        </w:rPr>
        <w:t xml:space="preserve"> work on independent projects and gain experience working with different programming languages and technologies.</w:t>
      </w:r>
    </w:p>
    <w:p w:rsidR="00956BCC" w:rsidRDefault="00956BCC">
      <w:pPr>
        <w:pStyle w:val="ListBullet"/>
        <w:rPr>
          <w:sz w:val="22"/>
        </w:rPr>
      </w:pPr>
      <w:r>
        <w:rPr>
          <w:sz w:val="22"/>
        </w:rPr>
        <w:t>Information Security Club (2016 – present)</w:t>
      </w:r>
    </w:p>
    <w:p w:rsidR="00956BCC" w:rsidRPr="008B6A03" w:rsidRDefault="00956BCC" w:rsidP="00956BCC">
      <w:pPr>
        <w:pStyle w:val="ListBullet"/>
        <w:tabs>
          <w:tab w:val="clear" w:pos="144"/>
          <w:tab w:val="num" w:pos="288"/>
        </w:tabs>
        <w:ind w:left="288"/>
        <w:rPr>
          <w:sz w:val="22"/>
        </w:rPr>
      </w:pPr>
      <w:r>
        <w:rPr>
          <w:sz w:val="22"/>
        </w:rPr>
        <w:t xml:space="preserve">Club to gain experience and knowledge in the information security field along with competing in CTF competitions. </w:t>
      </w:r>
    </w:p>
    <w:p w:rsidR="00394A6D" w:rsidRPr="008B6A03" w:rsidRDefault="002A5EC0">
      <w:pPr>
        <w:pStyle w:val="Heading2"/>
        <w:rPr>
          <w:sz w:val="22"/>
        </w:rPr>
      </w:pPr>
      <w:r>
        <w:rPr>
          <w:sz w:val="22"/>
        </w:rPr>
        <w:t>Knowledge</w:t>
      </w:r>
    </w:p>
    <w:p w:rsidR="00394A6D" w:rsidRDefault="002A5EC0">
      <w:pPr>
        <w:pStyle w:val="ListBullet"/>
        <w:rPr>
          <w:sz w:val="22"/>
        </w:rPr>
      </w:pPr>
      <w:r>
        <w:rPr>
          <w:sz w:val="22"/>
        </w:rPr>
        <w:t>Proficient in C++, Java and HTML</w:t>
      </w:r>
    </w:p>
    <w:p w:rsidR="002A5EC0" w:rsidRDefault="002A5EC0">
      <w:pPr>
        <w:pStyle w:val="ListBullet"/>
        <w:rPr>
          <w:sz w:val="22"/>
        </w:rPr>
      </w:pPr>
      <w:r>
        <w:rPr>
          <w:sz w:val="22"/>
        </w:rPr>
        <w:t xml:space="preserve">Experience working with MIPS assembly language programming </w:t>
      </w:r>
    </w:p>
    <w:p w:rsidR="002A5EC0" w:rsidRDefault="009A1DA8">
      <w:pPr>
        <w:pStyle w:val="ListBullet"/>
        <w:rPr>
          <w:sz w:val="22"/>
        </w:rPr>
      </w:pPr>
      <w:r>
        <w:rPr>
          <w:sz w:val="22"/>
        </w:rPr>
        <w:t>Experience</w:t>
      </w:r>
      <w:bookmarkStart w:id="0" w:name="_GoBack"/>
      <w:bookmarkEnd w:id="0"/>
      <w:r w:rsidR="002A5EC0">
        <w:rPr>
          <w:sz w:val="22"/>
        </w:rPr>
        <w:t xml:space="preserve"> working in the command line </w:t>
      </w:r>
    </w:p>
    <w:p w:rsidR="00394A6D" w:rsidRPr="00F7523D" w:rsidRDefault="002A5EC0" w:rsidP="00F7523D">
      <w:pPr>
        <w:pStyle w:val="ListBullet"/>
        <w:rPr>
          <w:sz w:val="22"/>
        </w:rPr>
      </w:pPr>
      <w:r>
        <w:rPr>
          <w:sz w:val="22"/>
        </w:rPr>
        <w:t xml:space="preserve">Experience working with </w:t>
      </w:r>
      <w:proofErr w:type="spellStart"/>
      <w:r>
        <w:rPr>
          <w:sz w:val="22"/>
        </w:rPr>
        <w:t>Github</w:t>
      </w:r>
      <w:proofErr w:type="spellEnd"/>
    </w:p>
    <w:p w:rsidR="002A5EC0" w:rsidRPr="008B6A03" w:rsidRDefault="00EF4D7A">
      <w:pPr>
        <w:pStyle w:val="Heading1"/>
        <w:rPr>
          <w:sz w:val="32"/>
        </w:rPr>
      </w:pPr>
      <w:r>
        <w:rPr>
          <w:sz w:val="32"/>
        </w:rPr>
        <w:lastRenderedPageBreak/>
        <w:t xml:space="preserve">Work </w:t>
      </w:r>
      <w:sdt>
        <w:sdtPr>
          <w:rPr>
            <w:sz w:val="32"/>
          </w:rPr>
          <w:id w:val="1494989950"/>
          <w:placeholder>
            <w:docPart w:val="DCF0DEAC9A37426F86C2BECBCD2116AF"/>
          </w:placeholder>
          <w:temporary/>
          <w:showingPlcHdr/>
          <w15:appearance w15:val="hidden"/>
        </w:sdtPr>
        <w:sdtEndPr/>
        <w:sdtContent>
          <w:r w:rsidR="007D00B3" w:rsidRPr="008B6A03">
            <w:rPr>
              <w:sz w:val="32"/>
            </w:rPr>
            <w:t>Experience</w:t>
          </w:r>
        </w:sdtContent>
      </w:sdt>
    </w:p>
    <w:p w:rsidR="00394A6D" w:rsidRPr="008B6A03" w:rsidRDefault="00EF4D7A">
      <w:pPr>
        <w:pStyle w:val="Heading2"/>
        <w:rPr>
          <w:sz w:val="22"/>
        </w:rPr>
      </w:pPr>
      <w:r w:rsidRPr="00EF4D7A">
        <w:rPr>
          <w:bCs/>
          <w:color w:val="auto"/>
          <w:sz w:val="22"/>
        </w:rPr>
        <w:t>CONSESSION WORKER</w:t>
      </w:r>
      <w:r w:rsidR="007D00B3" w:rsidRPr="008B6A03">
        <w:rPr>
          <w:sz w:val="22"/>
        </w:rPr>
        <w:t> | </w:t>
      </w:r>
      <w:r w:rsidRPr="00EF4D7A">
        <w:rPr>
          <w:color w:val="auto"/>
          <w:sz w:val="22"/>
        </w:rPr>
        <w:t>EPIC THEATERS CLERMONT</w:t>
      </w:r>
      <w:r w:rsidR="007D00B3" w:rsidRPr="008B6A03">
        <w:rPr>
          <w:sz w:val="22"/>
        </w:rPr>
        <w:t> | </w:t>
      </w:r>
      <w:r w:rsidRPr="00EF4D7A">
        <w:rPr>
          <w:color w:val="090909" w:themeColor="accent1" w:themeShade="7F"/>
          <w:sz w:val="20"/>
          <w:szCs w:val="24"/>
        </w:rPr>
        <w:t>May 2016 – August 2016</w:t>
      </w:r>
    </w:p>
    <w:p w:rsidR="00394A6D" w:rsidRPr="00EF4D7A" w:rsidRDefault="00EF4D7A" w:rsidP="00EF4D7A">
      <w:pPr>
        <w:pStyle w:val="ListBullet"/>
        <w:numPr>
          <w:ilvl w:val="0"/>
          <w:numId w:val="7"/>
        </w:numPr>
        <w:rPr>
          <w:sz w:val="22"/>
        </w:rPr>
      </w:pPr>
      <w:r w:rsidRPr="00EF4D7A">
        <w:rPr>
          <w:sz w:val="22"/>
        </w:rPr>
        <w:t>My job responsibilities included making sure all the machines were in working order during my shift, serving customers at a register and delegating cleaning task at the end of the hours of operation.</w:t>
      </w:r>
    </w:p>
    <w:p w:rsidR="00394A6D" w:rsidRPr="008B6A03" w:rsidRDefault="00EF4D7A">
      <w:pPr>
        <w:pStyle w:val="Heading2"/>
        <w:rPr>
          <w:sz w:val="22"/>
        </w:rPr>
      </w:pPr>
      <w:r w:rsidRPr="00EF4D7A">
        <w:rPr>
          <w:rStyle w:val="TitleChar"/>
          <w:bCs/>
          <w:color w:val="191919" w:themeColor="background2" w:themeShade="1A"/>
          <w:sz w:val="22"/>
        </w:rPr>
        <w:t>YOUTH SOCCER REFEREE</w:t>
      </w:r>
      <w:r>
        <w:rPr>
          <w:sz w:val="22"/>
        </w:rPr>
        <w:t> </w:t>
      </w:r>
      <w:r w:rsidRPr="008B6A03">
        <w:rPr>
          <w:sz w:val="22"/>
        </w:rPr>
        <w:t>|</w:t>
      </w:r>
      <w:r w:rsidR="007D00B3" w:rsidRPr="008B6A03">
        <w:rPr>
          <w:sz w:val="22"/>
        </w:rPr>
        <w:t> </w:t>
      </w:r>
      <w:r w:rsidRPr="00EF4D7A">
        <w:rPr>
          <w:color w:val="090909" w:themeColor="accent1" w:themeShade="7F"/>
          <w:sz w:val="20"/>
          <w:szCs w:val="24"/>
        </w:rPr>
        <w:t>December 2013 – December 2014</w:t>
      </w:r>
    </w:p>
    <w:p w:rsidR="00EF4D7A" w:rsidRPr="00EF4D7A" w:rsidRDefault="00EF4D7A" w:rsidP="00EF4D7A">
      <w:pPr>
        <w:pStyle w:val="ListParagraph"/>
        <w:numPr>
          <w:ilvl w:val="0"/>
          <w:numId w:val="7"/>
        </w:numPr>
        <w:rPr>
          <w:color w:val="595959" w:themeColor="text1" w:themeTint="A6"/>
          <w:sz w:val="22"/>
        </w:rPr>
      </w:pPr>
      <w:r w:rsidRPr="00EF4D7A">
        <w:rPr>
          <w:sz w:val="22"/>
        </w:rPr>
        <w:t xml:space="preserve">Refereed youth soccer games and had the responsibility of handling disputes between the players, coaches and parents. </w:t>
      </w:r>
    </w:p>
    <w:p w:rsidR="00394A6D" w:rsidRPr="00EF4D7A" w:rsidRDefault="00394A6D" w:rsidP="00EF4D7A">
      <w:pPr>
        <w:rPr>
          <w:color w:val="595959" w:themeColor="text1" w:themeTint="A6"/>
          <w:sz w:val="22"/>
        </w:rPr>
      </w:pPr>
    </w:p>
    <w:sectPr w:rsidR="00394A6D" w:rsidRPr="00EF4D7A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710" w:rsidRDefault="00BB6710">
      <w:pPr>
        <w:spacing w:after="0"/>
      </w:pPr>
      <w:r>
        <w:separator/>
      </w:r>
    </w:p>
  </w:endnote>
  <w:endnote w:type="continuationSeparator" w:id="0">
    <w:p w:rsidR="00BB6710" w:rsidRDefault="00BB6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D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710" w:rsidRDefault="00BB6710">
      <w:pPr>
        <w:spacing w:after="0"/>
      </w:pPr>
      <w:r>
        <w:separator/>
      </w:r>
    </w:p>
  </w:footnote>
  <w:footnote w:type="continuationSeparator" w:id="0">
    <w:p w:rsidR="00BB6710" w:rsidRDefault="00BB67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82E0639"/>
    <w:multiLevelType w:val="hybridMultilevel"/>
    <w:tmpl w:val="F04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E5559"/>
    <w:multiLevelType w:val="hybridMultilevel"/>
    <w:tmpl w:val="983E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03D68"/>
    <w:multiLevelType w:val="hybridMultilevel"/>
    <w:tmpl w:val="1C8C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03"/>
    <w:rsid w:val="001E5715"/>
    <w:rsid w:val="002A5EC0"/>
    <w:rsid w:val="00394A6D"/>
    <w:rsid w:val="00555720"/>
    <w:rsid w:val="00603C5A"/>
    <w:rsid w:val="0062016B"/>
    <w:rsid w:val="007D00B3"/>
    <w:rsid w:val="008B6A03"/>
    <w:rsid w:val="00956BCC"/>
    <w:rsid w:val="009A1DA8"/>
    <w:rsid w:val="00BB6710"/>
    <w:rsid w:val="00CC43DE"/>
    <w:rsid w:val="00E74DA5"/>
    <w:rsid w:val="00EF4D7A"/>
    <w:rsid w:val="00F7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9DF60"/>
  <w15:chartTrackingRefBased/>
  <w15:docId w15:val="{050D86BC-078E-4BAC-BF49-65656DEB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DA5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Strong">
    <w:name w:val="Strong"/>
    <w:basedOn w:val="DefaultParagraphFont"/>
    <w:uiPriority w:val="1"/>
    <w:qFormat/>
    <w:rsid w:val="002A5EC0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EF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AFF7421D014EB493C6F30A71482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EAD8-47A5-43D5-90A9-CA5BCC7039D7}"/>
      </w:docPartPr>
      <w:docPartBody>
        <w:p w:rsidR="008E2161" w:rsidRDefault="001A11FA">
          <w:pPr>
            <w:pStyle w:val="CFAFF7421D014EB493C6F30A714822AB"/>
          </w:pPr>
          <w:r>
            <w:t>Objective</w:t>
          </w:r>
        </w:p>
      </w:docPartBody>
    </w:docPart>
    <w:docPart>
      <w:docPartPr>
        <w:name w:val="B5C4BFCA3B314B4DB3C7FC4BD273D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89961-1D49-400E-9BC2-3E43167F7573}"/>
      </w:docPartPr>
      <w:docPartBody>
        <w:p w:rsidR="008E2161" w:rsidRDefault="001A11FA">
          <w:pPr>
            <w:pStyle w:val="B5C4BFCA3B314B4DB3C7FC4BD273DE67"/>
          </w:pPr>
          <w:r>
            <w:t>Education</w:t>
          </w:r>
        </w:p>
      </w:docPartBody>
    </w:docPart>
    <w:docPart>
      <w:docPartPr>
        <w:name w:val="D2D262B53E9E424BBEAFD0FDB21BF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5621F-933D-4ABE-975B-26B6C4ED1ED4}"/>
      </w:docPartPr>
      <w:docPartBody>
        <w:p w:rsidR="008E2161" w:rsidRDefault="001A11FA">
          <w:pPr>
            <w:pStyle w:val="D2D262B53E9E424BBEAFD0FDB21BFCB4"/>
          </w:pPr>
          <w:r>
            <w:t>Skills &amp; Abilities</w:t>
          </w:r>
        </w:p>
      </w:docPartBody>
    </w:docPart>
    <w:docPart>
      <w:docPartPr>
        <w:name w:val="DCF0DEAC9A37426F86C2BECBCD21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84134-07F0-494F-99DB-7529DEA496DC}"/>
      </w:docPartPr>
      <w:docPartBody>
        <w:p w:rsidR="008E2161" w:rsidRDefault="001A11FA">
          <w:pPr>
            <w:pStyle w:val="DCF0DEAC9A37426F86C2BECBCD2116A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1D"/>
    <w:rsid w:val="001A11FA"/>
    <w:rsid w:val="008E2161"/>
    <w:rsid w:val="00981D16"/>
    <w:rsid w:val="00F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904A8E6544C398333DC9652AB145E">
    <w:name w:val="254904A8E6544C398333DC9652AB145E"/>
  </w:style>
  <w:style w:type="paragraph" w:customStyle="1" w:styleId="462EE1097125418DA75CB3EF216B3E08">
    <w:name w:val="462EE1097125418DA75CB3EF216B3E08"/>
  </w:style>
  <w:style w:type="paragraph" w:customStyle="1" w:styleId="5E7A770033FA47C3916FAEAF26F8E800">
    <w:name w:val="5E7A770033FA47C3916FAEAF26F8E800"/>
  </w:style>
  <w:style w:type="paragraph" w:customStyle="1" w:styleId="C7F21D96E5824B109E8E732BEA1F751C">
    <w:name w:val="C7F21D96E5824B109E8E732BEA1F751C"/>
  </w:style>
  <w:style w:type="paragraph" w:customStyle="1" w:styleId="CFAFF7421D014EB493C6F30A714822AB">
    <w:name w:val="CFAFF7421D014EB493C6F30A714822AB"/>
  </w:style>
  <w:style w:type="paragraph" w:customStyle="1" w:styleId="2ACDBF6E140B4D75B292D5C79A9DA728">
    <w:name w:val="2ACDBF6E140B4D75B292D5C79A9DA728"/>
  </w:style>
  <w:style w:type="paragraph" w:customStyle="1" w:styleId="B5C4BFCA3B314B4DB3C7FC4BD273DE67">
    <w:name w:val="B5C4BFCA3B314B4DB3C7FC4BD273DE67"/>
  </w:style>
  <w:style w:type="paragraph" w:customStyle="1" w:styleId="94E62A0EDB1A4D8995103261642B8D3D">
    <w:name w:val="94E62A0EDB1A4D8995103261642B8D3D"/>
  </w:style>
  <w:style w:type="paragraph" w:customStyle="1" w:styleId="D0B3A066D9E24645BF75419AE6DC7D5F">
    <w:name w:val="D0B3A066D9E24645BF75419AE6DC7D5F"/>
  </w:style>
  <w:style w:type="paragraph" w:customStyle="1" w:styleId="7C1B92F3DF654F2C8F263E91A297AEDC">
    <w:name w:val="7C1B92F3DF654F2C8F263E91A297AEDC"/>
  </w:style>
  <w:style w:type="paragraph" w:customStyle="1" w:styleId="26814EF2C7DF4DC2BF04A48BCE8A8989">
    <w:name w:val="26814EF2C7DF4DC2BF04A48BCE8A8989"/>
  </w:style>
  <w:style w:type="paragraph" w:customStyle="1" w:styleId="D2D262B53E9E424BBEAFD0FDB21BFCB4">
    <w:name w:val="D2D262B53E9E424BBEAFD0FDB21BFCB4"/>
  </w:style>
  <w:style w:type="paragraph" w:customStyle="1" w:styleId="F312B3518D0A41BB8FAD45CA26CE9D5D">
    <w:name w:val="F312B3518D0A41BB8FAD45CA26CE9D5D"/>
  </w:style>
  <w:style w:type="paragraph" w:customStyle="1" w:styleId="6D7208CD6EE649E68068A74FD1C6459B">
    <w:name w:val="6D7208CD6EE649E68068A74FD1C6459B"/>
  </w:style>
  <w:style w:type="paragraph" w:customStyle="1" w:styleId="5A3EB99BD9264A4E9005EB800357A1B1">
    <w:name w:val="5A3EB99BD9264A4E9005EB800357A1B1"/>
  </w:style>
  <w:style w:type="paragraph" w:customStyle="1" w:styleId="BAE917055B7C4B0CAE3CB41D1892C159">
    <w:name w:val="BAE917055B7C4B0CAE3CB41D1892C159"/>
  </w:style>
  <w:style w:type="paragraph" w:customStyle="1" w:styleId="A960EF71FE0A41A2A5F9E5476B8374F7">
    <w:name w:val="A960EF71FE0A41A2A5F9E5476B8374F7"/>
  </w:style>
  <w:style w:type="paragraph" w:customStyle="1" w:styleId="E8D5DE985C524C9B8A1E343569587BB8">
    <w:name w:val="E8D5DE985C524C9B8A1E343569587BB8"/>
  </w:style>
  <w:style w:type="paragraph" w:customStyle="1" w:styleId="8193442A308849ABAF8BE97237BC6211">
    <w:name w:val="8193442A308849ABAF8BE97237BC6211"/>
  </w:style>
  <w:style w:type="paragraph" w:customStyle="1" w:styleId="3571219F1076496385327D591ECDD500">
    <w:name w:val="3571219F1076496385327D591ECDD500"/>
  </w:style>
  <w:style w:type="paragraph" w:customStyle="1" w:styleId="DCF0DEAC9A37426F86C2BECBCD2116AF">
    <w:name w:val="DCF0DEAC9A37426F86C2BECBCD2116AF"/>
  </w:style>
  <w:style w:type="paragraph" w:customStyle="1" w:styleId="D3AAB2C3E98E4B9E81E90C25EF542DCE">
    <w:name w:val="D3AAB2C3E98E4B9E81E90C25EF542DCE"/>
  </w:style>
  <w:style w:type="paragraph" w:customStyle="1" w:styleId="9E316762C8674C81BE0C8F655E0FD38B">
    <w:name w:val="9E316762C8674C81BE0C8F655E0FD38B"/>
  </w:style>
  <w:style w:type="paragraph" w:customStyle="1" w:styleId="B66554FE01A7483B9A21E4A90EC60005">
    <w:name w:val="B66554FE01A7483B9A21E4A90EC60005"/>
  </w:style>
  <w:style w:type="paragraph" w:customStyle="1" w:styleId="CC295F6DC18847628B117F7DC075FD3A">
    <w:name w:val="CC295F6DC18847628B117F7DC075FD3A"/>
  </w:style>
  <w:style w:type="character" w:styleId="PlaceholderText">
    <w:name w:val="Placeholder Text"/>
    <w:basedOn w:val="DefaultParagraphFont"/>
    <w:uiPriority w:val="99"/>
    <w:semiHidden/>
    <w:rsid w:val="00F23F1D"/>
    <w:rPr>
      <w:color w:val="808080"/>
    </w:rPr>
  </w:style>
  <w:style w:type="paragraph" w:customStyle="1" w:styleId="BADAAC9D0635466D8C7856D2763B8DC2">
    <w:name w:val="BADAAC9D0635466D8C7856D2763B8DC2"/>
    <w:rsid w:val="00F23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85CE9-F85F-4D50-AA96-9EB32379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keywords/>
  <cp:lastModifiedBy>deQuevedo,Alex C</cp:lastModifiedBy>
  <cp:revision>4</cp:revision>
  <cp:lastPrinted>2017-12-03T20:34:00Z</cp:lastPrinted>
  <dcterms:created xsi:type="dcterms:W3CDTF">2017-12-03T20:33:00Z</dcterms:created>
  <dcterms:modified xsi:type="dcterms:W3CDTF">2017-12-16T18:28:00Z</dcterms:modified>
  <cp:version/>
</cp:coreProperties>
</file>